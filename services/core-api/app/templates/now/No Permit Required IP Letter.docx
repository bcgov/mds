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951E1" w14:textId="77777777" w:rsidR="005F72BC" w:rsidRDefault="005F72BC" w:rsidP="005F72BC">
      <w:pPr>
        <w:tabs>
          <w:tab w:val="right" w:pos="10080"/>
        </w:tabs>
        <w:textAlignment w:val="auto"/>
        <w:rPr>
          <w:rFonts w:eastAsia="Calibri" w:cs="Arial"/>
          <w:sz w:val="22"/>
          <w:szCs w:val="22"/>
          <w:lang w:val="en-CA"/>
        </w:rPr>
      </w:pPr>
      <w:r>
        <w:rPr>
          <w:rFonts w:eastAsia="Calibri" w:cs="Arial"/>
          <w:sz w:val="22"/>
          <w:szCs w:val="22"/>
          <w:lang w:val="en-CA"/>
        </w:rPr>
        <w:t>{</w:t>
      </w:r>
      <w:proofErr w:type="spellStart"/>
      <w:r>
        <w:rPr>
          <w:rFonts w:eastAsia="Calibri" w:cs="Arial"/>
          <w:sz w:val="22"/>
          <w:szCs w:val="22"/>
          <w:lang w:val="en-CA"/>
        </w:rPr>
        <w:t>d.letter_dt</w:t>
      </w:r>
      <w:proofErr w:type="spellEnd"/>
      <w:r>
        <w:rPr>
          <w:rFonts w:eastAsia="Calibri" w:cs="Arial"/>
          <w:sz w:val="22"/>
          <w:szCs w:val="22"/>
          <w:lang w:val="en-CA"/>
        </w:rPr>
        <w:t>}</w:t>
      </w:r>
      <w:r>
        <w:rPr>
          <w:rFonts w:eastAsia="Calibri" w:cs="Arial"/>
          <w:sz w:val="22"/>
          <w:szCs w:val="22"/>
          <w:lang w:val="en-CA"/>
        </w:rPr>
        <w:tab/>
        <w:t>File: 14675-20-{</w:t>
      </w:r>
      <w:proofErr w:type="spellStart"/>
      <w:r>
        <w:rPr>
          <w:rFonts w:eastAsia="Calibri" w:cs="Arial"/>
          <w:sz w:val="22"/>
          <w:szCs w:val="22"/>
          <w:lang w:val="en-CA"/>
        </w:rPr>
        <w:t>d.mine_no</w:t>
      </w:r>
      <w:proofErr w:type="spellEnd"/>
      <w:r>
        <w:rPr>
          <w:rFonts w:eastAsia="Calibri" w:cs="Arial"/>
          <w:sz w:val="22"/>
          <w:szCs w:val="22"/>
          <w:lang w:val="en-CA"/>
        </w:rPr>
        <w:t>}</w:t>
      </w:r>
    </w:p>
    <w:p w14:paraId="3DE094A5" w14:textId="77777777" w:rsidR="005F72BC" w:rsidRDefault="005F72BC" w:rsidP="005F72BC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{</w:t>
      </w:r>
      <w:proofErr w:type="spellStart"/>
      <w:r>
        <w:rPr>
          <w:rFonts w:cs="Arial"/>
          <w:sz w:val="22"/>
          <w:szCs w:val="22"/>
        </w:rPr>
        <w:t>d.proponent_address:convCRLF</w:t>
      </w:r>
      <w:proofErr w:type="spellEnd"/>
      <w:r>
        <w:rPr>
          <w:rFonts w:cs="Arial"/>
          <w:sz w:val="22"/>
          <w:szCs w:val="22"/>
        </w:rPr>
        <w:t>()}</w:t>
      </w:r>
    </w:p>
    <w:p w14:paraId="12084A99" w14:textId="77777777" w:rsidR="00F1419D" w:rsidRPr="00B56DB7" w:rsidRDefault="00F1419D"/>
    <w:p w14:paraId="713CC342" w14:textId="77777777" w:rsidR="00483F03" w:rsidRDefault="00483F03"/>
    <w:p w14:paraId="1A3B2290" w14:textId="5065ECDD" w:rsidR="00F1419D" w:rsidRDefault="005F72BC">
      <w:pPr>
        <w:rPr>
          <w:rFonts w:cs="Arial"/>
        </w:rPr>
      </w:pPr>
      <w:r>
        <w:rPr>
          <w:rFonts w:cs="Arial"/>
          <w:sz w:val="22"/>
          <w:szCs w:val="22"/>
        </w:rPr>
        <w:t>{</w:t>
      </w:r>
      <w:proofErr w:type="spellStart"/>
      <w:r>
        <w:rPr>
          <w:rFonts w:cs="Arial"/>
          <w:sz w:val="22"/>
          <w:szCs w:val="22"/>
        </w:rPr>
        <w:t>d.proponent_name</w:t>
      </w:r>
      <w:proofErr w:type="spellEnd"/>
      <w:r>
        <w:rPr>
          <w:rFonts w:cs="Arial"/>
          <w:sz w:val="22"/>
          <w:szCs w:val="22"/>
        </w:rPr>
        <w:t>},</w:t>
      </w:r>
    </w:p>
    <w:p w14:paraId="68014CD7" w14:textId="77777777" w:rsidR="005F72BC" w:rsidRPr="005F72BC" w:rsidRDefault="005F72BC">
      <w:pPr>
        <w:rPr>
          <w:rFonts w:cs="Arial"/>
        </w:rPr>
      </w:pPr>
    </w:p>
    <w:p w14:paraId="69A9B1E5" w14:textId="5C96C5A9" w:rsidR="00F1419D" w:rsidRPr="00B56DB7" w:rsidRDefault="00F1419D">
      <w:pPr>
        <w:rPr>
          <w:b/>
          <w:bCs/>
        </w:rPr>
      </w:pPr>
      <w:r w:rsidRPr="00B56DB7">
        <w:rPr>
          <w:b/>
          <w:bCs/>
        </w:rPr>
        <w:t>Re:</w:t>
      </w:r>
      <w:r w:rsidRPr="00B56DB7">
        <w:rPr>
          <w:b/>
          <w:bCs/>
        </w:rPr>
        <w:tab/>
        <w:t xml:space="preserve">Notice of Work </w:t>
      </w:r>
      <w:r w:rsidR="00414B42">
        <w:rPr>
          <w:b/>
          <w:bCs/>
        </w:rPr>
        <w:t>Application: #</w:t>
      </w:r>
      <w:r w:rsidR="005F72BC">
        <w:rPr>
          <w:b/>
          <w:bCs/>
        </w:rPr>
        <w:t xml:space="preserve">{d.now_num} </w:t>
      </w:r>
      <w:r w:rsidRPr="00B56DB7">
        <w:rPr>
          <w:b/>
          <w:bCs/>
        </w:rPr>
        <w:t>Dated</w:t>
      </w:r>
      <w:r w:rsidR="00414B42" w:rsidRPr="003B0375">
        <w:rPr>
          <w:b/>
          <w:bCs/>
        </w:rPr>
        <w:t>:</w:t>
      </w:r>
      <w:r w:rsidR="005F72BC">
        <w:rPr>
          <w:b/>
          <w:bCs/>
        </w:rPr>
        <w:t>{</w:t>
      </w:r>
      <w:proofErr w:type="spellStart"/>
      <w:r w:rsidR="005F72BC">
        <w:rPr>
          <w:b/>
          <w:bCs/>
        </w:rPr>
        <w:t>d.application_dt</w:t>
      </w:r>
      <w:proofErr w:type="spellEnd"/>
      <w:r w:rsidR="005F72BC">
        <w:rPr>
          <w:b/>
          <w:bCs/>
        </w:rPr>
        <w:t>}</w:t>
      </w:r>
    </w:p>
    <w:p w14:paraId="2E1A9840" w14:textId="5F65AF7C" w:rsidR="00F1419D" w:rsidRPr="00B56DB7" w:rsidRDefault="00F1419D">
      <w:pPr>
        <w:rPr>
          <w:b/>
          <w:bCs/>
        </w:rPr>
      </w:pPr>
      <w:r w:rsidRPr="00B56DB7">
        <w:rPr>
          <w:b/>
          <w:bCs/>
        </w:rPr>
        <w:tab/>
      </w:r>
      <w:r w:rsidR="00414B42">
        <w:rPr>
          <w:b/>
          <w:bCs/>
        </w:rPr>
        <w:t xml:space="preserve">Property Name: </w:t>
      </w:r>
      <w:r w:rsidR="005F72BC">
        <w:rPr>
          <w:b/>
          <w:bCs/>
        </w:rPr>
        <w:t>{</w:t>
      </w:r>
      <w:proofErr w:type="spellStart"/>
      <w:r w:rsidR="005F72BC">
        <w:rPr>
          <w:b/>
          <w:bCs/>
        </w:rPr>
        <w:t>d.property</w:t>
      </w:r>
      <w:proofErr w:type="spellEnd"/>
      <w:r w:rsidR="005F72BC">
        <w:rPr>
          <w:b/>
          <w:bCs/>
        </w:rPr>
        <w:t>}</w:t>
      </w:r>
    </w:p>
    <w:p w14:paraId="4D4FA4F8" w14:textId="77777777" w:rsidR="00F1419D" w:rsidRPr="00B56DB7" w:rsidRDefault="005F72BC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44178A0" wp14:editId="2EBD3E8F">
                <wp:simplePos x="0" y="0"/>
                <wp:positionH relativeFrom="column">
                  <wp:posOffset>-9525</wp:posOffset>
                </wp:positionH>
                <wp:positionV relativeFrom="paragraph">
                  <wp:posOffset>13334</wp:posOffset>
                </wp:positionV>
                <wp:extent cx="6191250" cy="0"/>
                <wp:effectExtent l="0" t="12700" r="635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4A77AB" id="Line 2" o:spid="_x0000_s1026" style="position:absolute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.75pt,1.05pt" to="486.75pt,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" strokeweight="1.5pt">
                <o:lock v:ext="edit" shapetype="f"/>
              </v:line>
            </w:pict>
          </mc:Fallback>
        </mc:AlternateContent>
      </w:r>
    </w:p>
    <w:p w14:paraId="03789025" w14:textId="47B6B815" w:rsidR="00414B42" w:rsidRDefault="00F1419D" w:rsidP="00B56DB7">
      <w:r w:rsidRPr="00B56DB7">
        <w:t xml:space="preserve">I am writing to acknowledge receipt of your Notice of Work </w:t>
      </w:r>
      <w:r w:rsidR="00414B42">
        <w:t>application #</w:t>
      </w:r>
      <w:r w:rsidR="005F72BC">
        <w:t xml:space="preserve">{d.now_num} </w:t>
      </w:r>
      <w:r w:rsidRPr="00B56DB7">
        <w:t>dated</w:t>
      </w:r>
      <w:r w:rsidR="005F72BC">
        <w:t>:</w:t>
      </w:r>
      <w:r w:rsidRPr="00B56DB7">
        <w:t xml:space="preserve"> </w:t>
      </w:r>
      <w:r w:rsidR="005F72BC">
        <w:rPr>
          <w:noProof/>
        </w:rPr>
        <w:t>{d.application_dt}</w:t>
      </w:r>
      <w:r w:rsidR="00684E69">
        <w:rPr>
          <w:noProof/>
        </w:rPr>
        <w:t xml:space="preserve">, </w:t>
      </w:r>
      <w:r w:rsidR="00414B42">
        <w:rPr>
          <w:noProof/>
        </w:rPr>
        <w:t>for an Induced Polarization (IP) survey program.</w:t>
      </w:r>
    </w:p>
    <w:p w14:paraId="433E8AF2" w14:textId="77777777" w:rsidR="00414B42" w:rsidRDefault="00414B42" w:rsidP="00B56DB7"/>
    <w:p w14:paraId="516545E5" w14:textId="1E09AEBF" w:rsidR="006104F7" w:rsidRDefault="00F1419D" w:rsidP="00B56DB7">
      <w:r w:rsidRPr="00B56DB7">
        <w:t xml:space="preserve">Due to the nature of the proposed work, </w:t>
      </w:r>
      <w:r w:rsidR="00414B42">
        <w:t xml:space="preserve">you are exempted </w:t>
      </w:r>
      <w:r w:rsidR="006104F7">
        <w:t xml:space="preserve">under subsection 10 (2) of the </w:t>
      </w:r>
      <w:r w:rsidR="006104F7">
        <w:rPr>
          <w:i/>
        </w:rPr>
        <w:t xml:space="preserve">Mines Act </w:t>
      </w:r>
      <w:r w:rsidR="00414B42">
        <w:t xml:space="preserve">from the requirement </w:t>
      </w:r>
      <w:r w:rsidR="00576212">
        <w:t>to hold</w:t>
      </w:r>
      <w:r w:rsidRPr="00B56DB7">
        <w:t xml:space="preserve">a </w:t>
      </w:r>
      <w:r w:rsidRPr="00B56DB7">
        <w:rPr>
          <w:i/>
        </w:rPr>
        <w:t>Mines Act</w:t>
      </w:r>
      <w:r w:rsidRPr="00B56DB7">
        <w:t xml:space="preserve"> permit </w:t>
      </w:r>
      <w:r w:rsidR="00414B42">
        <w:t xml:space="preserve">for the IP survey program </w:t>
      </w:r>
      <w:r w:rsidR="006104F7">
        <w:t xml:space="preserve">described in your Notice of Work application, and as shown on the maps in your Notice of Work, for the </w:t>
      </w:r>
      <w:r w:rsidR="00FE7B3C">
        <w:t xml:space="preserve">exemption </w:t>
      </w:r>
      <w:r w:rsidR="006104F7">
        <w:t xml:space="preserve">period </w:t>
      </w:r>
      <w:r w:rsidR="00FE7B3C">
        <w:t xml:space="preserve">from </w:t>
      </w:r>
      <w:r w:rsidR="006104F7">
        <w:rPr>
          <w:b/>
        </w:rPr>
        <w:t>Start Date</w:t>
      </w:r>
      <w:r w:rsidR="005F72BC">
        <w:t xml:space="preserve"> {</w:t>
      </w:r>
      <w:proofErr w:type="spellStart"/>
      <w:r w:rsidR="005F72BC">
        <w:t>d.start_dt</w:t>
      </w:r>
      <w:proofErr w:type="spellEnd"/>
      <w:r w:rsidR="005F72BC">
        <w:t xml:space="preserve">} </w:t>
      </w:r>
      <w:r w:rsidR="006104F7">
        <w:t xml:space="preserve">to </w:t>
      </w:r>
      <w:r w:rsidR="006104F7">
        <w:rPr>
          <w:b/>
        </w:rPr>
        <w:t>Completion Date</w:t>
      </w:r>
      <w:r w:rsidR="005F72BC">
        <w:rPr>
          <w:bCs/>
        </w:rPr>
        <w:t xml:space="preserve"> {</w:t>
      </w:r>
      <w:proofErr w:type="spellStart"/>
      <w:r w:rsidR="005F72BC">
        <w:rPr>
          <w:bCs/>
        </w:rPr>
        <w:t>d.end_dt</w:t>
      </w:r>
      <w:proofErr w:type="spellEnd"/>
      <w:r w:rsidR="005F72BC">
        <w:rPr>
          <w:bCs/>
        </w:rPr>
        <w:t>}</w:t>
      </w:r>
      <w:r w:rsidR="006104F7">
        <w:rPr>
          <w:b/>
        </w:rPr>
        <w:t xml:space="preserve">, </w:t>
      </w:r>
      <w:r w:rsidR="006104F7">
        <w:t>subject to the following conditions:</w:t>
      </w:r>
    </w:p>
    <w:p w14:paraId="3537562E" w14:textId="77777777" w:rsidR="006104F7" w:rsidRDefault="006104F7" w:rsidP="00B56DB7"/>
    <w:p w14:paraId="26F20372" w14:textId="77777777" w:rsidR="006104F7" w:rsidRDefault="006104F7" w:rsidP="006104F7">
      <w:pPr>
        <w:pStyle w:val="ListParagraph"/>
        <w:numPr>
          <w:ilvl w:val="0"/>
          <w:numId w:val="2"/>
        </w:numPr>
      </w:pPr>
      <w:r w:rsidRPr="006104F7">
        <w:t xml:space="preserve">You must provide </w:t>
      </w:r>
      <w:r>
        <w:t xml:space="preserve">the Inspector </w:t>
      </w:r>
      <w:r w:rsidRPr="006104F7">
        <w:t>written notification of your intent to commence work at least 10 days prior to doing so</w:t>
      </w:r>
      <w:r>
        <w:t>;</w:t>
      </w:r>
    </w:p>
    <w:p w14:paraId="2D7AF2FF" w14:textId="77777777" w:rsidR="006104F7" w:rsidRDefault="006104F7" w:rsidP="006104F7">
      <w:pPr>
        <w:pStyle w:val="ListParagraph"/>
        <w:numPr>
          <w:ilvl w:val="0"/>
          <w:numId w:val="2"/>
        </w:numPr>
      </w:pPr>
      <w:r>
        <w:t xml:space="preserve">You must provide the Inspector </w:t>
      </w:r>
      <w:r w:rsidRPr="006104F7">
        <w:t>written notice at least 7 days prior to ceasing work on the program</w:t>
      </w:r>
      <w:r>
        <w:t>;</w:t>
      </w:r>
    </w:p>
    <w:p w14:paraId="60C8FE85" w14:textId="77777777" w:rsidR="006104F7" w:rsidRDefault="00FE7B3C" w:rsidP="006104F7">
      <w:pPr>
        <w:pStyle w:val="ListParagraph"/>
        <w:numPr>
          <w:ilvl w:val="0"/>
          <w:numId w:val="2"/>
        </w:numPr>
      </w:pPr>
      <w:r>
        <w:t>For work conducted during each year of the exemption period, you must complete an</w:t>
      </w:r>
      <w:r w:rsidRPr="00FE7B3C">
        <w:t xml:space="preserve"> Annual Summary of Exploration Activities which can be found at </w:t>
      </w:r>
      <w:hyperlink r:id="rId8" w:history="1">
        <w:r w:rsidRPr="00527090">
          <w:rPr>
            <w:rStyle w:val="Hyperlink"/>
          </w:rPr>
          <w:t>http://www2.gov.bc.ca/gov/content/industry/mineral-exploration-mining/permitting/annual-reporting-forms</w:t>
        </w:r>
      </w:hyperlink>
      <w:r>
        <w:t xml:space="preserve">, and submit that to the Inspector by </w:t>
      </w:r>
      <w:r w:rsidRPr="00FE7B3C">
        <w:t xml:space="preserve">March 31 of </w:t>
      </w:r>
      <w:r>
        <w:t>the following</w:t>
      </w:r>
      <w:r w:rsidRPr="00FE7B3C">
        <w:t xml:space="preserve"> year. </w:t>
      </w:r>
    </w:p>
    <w:p w14:paraId="19D92503" w14:textId="77777777" w:rsidR="00F1419D" w:rsidRDefault="00F1419D" w:rsidP="006104F7"/>
    <w:p w14:paraId="3A6D9EC2" w14:textId="77777777" w:rsidR="00F1419D" w:rsidRDefault="006104F7" w:rsidP="00B56DB7">
      <w:r>
        <w:t xml:space="preserve">You are reminded that Part 9.3.5, </w:t>
      </w:r>
      <w:r w:rsidRPr="006104F7">
        <w:t>Induced Polarization Geophysical</w:t>
      </w:r>
      <w:r>
        <w:t xml:space="preserve"> Systems, of the </w:t>
      </w:r>
      <w:r w:rsidR="00F122BE" w:rsidRPr="00F122BE">
        <w:t xml:space="preserve">Health, Safety and Reclamation Code for Mines in British Columbia </w:t>
      </w:r>
      <w:r w:rsidR="00F122BE">
        <w:t>(the Code)</w:t>
      </w:r>
      <w:r>
        <w:t xml:space="preserve"> applies to your IP survey program.</w:t>
      </w:r>
    </w:p>
    <w:p w14:paraId="1A705AEF" w14:textId="77777777" w:rsidR="006104F7" w:rsidRDefault="006104F7" w:rsidP="00B56DB7"/>
    <w:p w14:paraId="635D5039" w14:textId="3A766CAB" w:rsidR="00F1419D" w:rsidRDefault="00F1419D" w:rsidP="00F122BE">
      <w:r w:rsidRPr="001A28DD">
        <w:t xml:space="preserve">Please note that this </w:t>
      </w:r>
      <w:r w:rsidR="00FE7B3C">
        <w:t xml:space="preserve">exemption </w:t>
      </w:r>
      <w:r w:rsidRPr="001A28DD">
        <w:t xml:space="preserve">applies only to the </w:t>
      </w:r>
      <w:r w:rsidR="00FE7B3C">
        <w:t xml:space="preserve">permit </w:t>
      </w:r>
      <w:r w:rsidRPr="001A28DD">
        <w:t xml:space="preserve">requirement under </w:t>
      </w:r>
      <w:r w:rsidR="00FE7B3C">
        <w:t xml:space="preserve">subsection 10(1) of </w:t>
      </w:r>
      <w:r w:rsidRPr="001A28DD">
        <w:t xml:space="preserve">the </w:t>
      </w:r>
      <w:r w:rsidRPr="00FE7B3C">
        <w:rPr>
          <w:i/>
        </w:rPr>
        <w:t>Mines Act</w:t>
      </w:r>
      <w:r w:rsidR="00FE7B3C">
        <w:rPr>
          <w:i/>
        </w:rPr>
        <w:t>.</w:t>
      </w:r>
      <w:r w:rsidR="00FE7B3C">
        <w:t xml:space="preserve"> All other sections of the </w:t>
      </w:r>
      <w:r w:rsidR="00FE7B3C" w:rsidRPr="00FE7B3C">
        <w:rPr>
          <w:i/>
        </w:rPr>
        <w:t>Mines Act</w:t>
      </w:r>
      <w:r w:rsidR="00F42FF4">
        <w:rPr>
          <w:i/>
        </w:rPr>
        <w:t xml:space="preserve"> </w:t>
      </w:r>
      <w:r w:rsidRPr="00FE7B3C">
        <w:t>and</w:t>
      </w:r>
      <w:r w:rsidR="00991C34">
        <w:t xml:space="preserve"> </w:t>
      </w:r>
      <w:r w:rsidR="00F122BE">
        <w:t xml:space="preserve">the Code </w:t>
      </w:r>
      <w:r w:rsidR="00FE7B3C">
        <w:t>continue to apply.</w:t>
      </w:r>
      <w:r w:rsidRPr="001A28DD">
        <w:t xml:space="preserve">  It is your responsibility to comply with </w:t>
      </w:r>
      <w:r w:rsidR="00F122BE" w:rsidRPr="00F122BE">
        <w:t>all other applicable legislation</w:t>
      </w:r>
      <w:r w:rsidR="00F122BE">
        <w:t xml:space="preserve">,and </w:t>
      </w:r>
      <w:r w:rsidRPr="001A28DD">
        <w:t xml:space="preserve">the terms and conditions of all other permits and authorizations which </w:t>
      </w:r>
      <w:r w:rsidR="00576212">
        <w:t>m</w:t>
      </w:r>
      <w:r w:rsidRPr="001A28DD">
        <w:t xml:space="preserve">ay </w:t>
      </w:r>
      <w:r w:rsidR="00576212">
        <w:t xml:space="preserve">be required </w:t>
      </w:r>
      <w:r w:rsidR="00F122BE">
        <w:t>under other legislation.</w:t>
      </w:r>
    </w:p>
    <w:p w14:paraId="0DDB8CE7" w14:textId="77777777" w:rsidR="00F122BE" w:rsidRDefault="00F122BE" w:rsidP="00F122BE"/>
    <w:p w14:paraId="3AB92680" w14:textId="77777777" w:rsidR="00F122BE" w:rsidRDefault="00FE7B3C" w:rsidP="00F122BE">
      <w:pPr>
        <w:rPr>
          <w:color w:val="0000FF"/>
          <w:u w:val="single"/>
        </w:rPr>
      </w:pPr>
      <w:r w:rsidRPr="00FE7B3C">
        <w:t xml:space="preserve">The BC Wildfire Management Branch </w:t>
      </w:r>
      <w:r w:rsidR="00576212">
        <w:t>requires</w:t>
      </w:r>
      <w:r w:rsidRPr="00FE7B3C">
        <w:t xml:space="preserve"> all persons carrying out industrial activities between March 1st and November 1st each year, </w:t>
      </w:r>
      <w:r w:rsidR="00576212">
        <w:t>t</w:t>
      </w:r>
      <w:r w:rsidRPr="00FE7B3C">
        <w:t xml:space="preserve">o provide emergency contact information. You can submit this form to the local BC Fire Centre: </w:t>
      </w:r>
      <w:hyperlink r:id="rId9" w:history="1">
        <w:r w:rsidR="00F122BE" w:rsidRPr="00F122BE">
          <w:rPr>
            <w:color w:val="0000FF"/>
            <w:u w:val="single"/>
          </w:rPr>
          <w:t>https://www.for.gov.bc.ca/isb/forms/lib/FS1404.pdf</w:t>
        </w:r>
      </w:hyperlink>
    </w:p>
    <w:p w14:paraId="6C06D942" w14:textId="77777777" w:rsidR="00F122BE" w:rsidRDefault="00F122BE" w:rsidP="00F122BE"/>
    <w:p w14:paraId="5DC9B43B" w14:textId="77777777" w:rsidR="00F1419D" w:rsidRPr="00B56DB7" w:rsidRDefault="00FE7B3C" w:rsidP="00576212">
      <w:r w:rsidRPr="00FE7B3C">
        <w:t>If your work plans should change and more intensive exploration is anticipated, please submit another Notice of Work providing the appropriate information.</w:t>
      </w:r>
      <w:r w:rsidR="00F1419D" w:rsidRPr="00B56DB7">
        <w:t>To clarify or discuss any of the above, please call this office.</w:t>
      </w:r>
    </w:p>
    <w:p w14:paraId="1E1433FF" w14:textId="77777777" w:rsidR="00F1419D" w:rsidRPr="00B56DB7" w:rsidRDefault="00F1419D"/>
    <w:p w14:paraId="081B7B15" w14:textId="77777777" w:rsidR="00F1419D" w:rsidRPr="00B56DB7" w:rsidRDefault="00F1419D">
      <w:r w:rsidRPr="00B56DB7">
        <w:t>Sincerely,</w:t>
      </w:r>
    </w:p>
    <w:p w14:paraId="214D8602" w14:textId="77777777" w:rsidR="00F122BE" w:rsidRDefault="00F122BE" w:rsidP="00FE7B3C">
      <w:pPr>
        <w:ind w:right="720"/>
      </w:pPr>
    </w:p>
    <w:p w14:paraId="6A080520" w14:textId="77777777" w:rsidR="005F72BC" w:rsidRDefault="005F72BC" w:rsidP="005F72BC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{</w:t>
      </w:r>
      <w:proofErr w:type="spellStart"/>
      <w:r>
        <w:rPr>
          <w:rFonts w:cs="Arial"/>
          <w:sz w:val="22"/>
          <w:szCs w:val="22"/>
        </w:rPr>
        <w:t>d.images.issuing_inspector_signature</w:t>
      </w:r>
      <w:proofErr w:type="spellEnd"/>
      <w:r>
        <w:rPr>
          <w:rFonts w:cs="Arial"/>
          <w:sz w:val="22"/>
          <w:szCs w:val="22"/>
        </w:rPr>
        <w:t>}</w:t>
      </w:r>
    </w:p>
    <w:p w14:paraId="50B98C58" w14:textId="77777777" w:rsidR="005F72BC" w:rsidRDefault="005F72BC" w:rsidP="005F72BC">
      <w:pPr>
        <w:rPr>
          <w:rFonts w:cs="Arial"/>
          <w:sz w:val="22"/>
          <w:szCs w:val="22"/>
        </w:rPr>
      </w:pPr>
    </w:p>
    <w:p w14:paraId="7949DF23" w14:textId="77777777" w:rsidR="005F72BC" w:rsidRDefault="005F72BC" w:rsidP="005F72BC">
      <w:pPr>
        <w:pStyle w:val="List"/>
        <w:ind w:left="0" w:firstLine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{</w:t>
      </w:r>
      <w:proofErr w:type="spellStart"/>
      <w:r>
        <w:rPr>
          <w:rFonts w:cs="Arial"/>
          <w:sz w:val="22"/>
          <w:szCs w:val="22"/>
        </w:rPr>
        <w:t>d.issuing_inspector_name</w:t>
      </w:r>
      <w:proofErr w:type="spellEnd"/>
      <w:r>
        <w:rPr>
          <w:rFonts w:cs="Arial"/>
          <w:sz w:val="22"/>
          <w:szCs w:val="22"/>
        </w:rPr>
        <w:t>}</w:t>
      </w:r>
    </w:p>
    <w:p w14:paraId="22023362" w14:textId="77777777" w:rsidR="005F72BC" w:rsidRDefault="005F72BC" w:rsidP="005F72BC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Inspector of Mines</w:t>
      </w:r>
    </w:p>
    <w:p w14:paraId="61ABBB68" w14:textId="5E42F71A" w:rsidR="00684E69" w:rsidRDefault="00684E69" w:rsidP="005F72BC">
      <w:pPr>
        <w:ind w:right="720"/>
      </w:pPr>
    </w:p>
    <w:p w14:paraId="28705474" w14:textId="77777777" w:rsidR="005F72BC" w:rsidRDefault="005F72BC" w:rsidP="005F72BC">
      <w:pPr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Email:</w:t>
      </w:r>
      <w:r>
        <w:rPr>
          <w:rFonts w:cs="Arial"/>
          <w:sz w:val="22"/>
          <w:szCs w:val="22"/>
        </w:rPr>
        <w:t xml:space="preserve"> {</w:t>
      </w:r>
      <w:proofErr w:type="spellStart"/>
      <w:r>
        <w:rPr>
          <w:rFonts w:cs="Arial"/>
          <w:sz w:val="22"/>
          <w:szCs w:val="22"/>
        </w:rPr>
        <w:t>d.issuing_inspector_email:ifEM</w:t>
      </w:r>
      <w:proofErr w:type="spellEnd"/>
      <w:r>
        <w:rPr>
          <w:rFonts w:cs="Arial"/>
          <w:sz w:val="22"/>
          <w:szCs w:val="22"/>
        </w:rPr>
        <w:t>():show(None)}</w:t>
      </w:r>
    </w:p>
    <w:p w14:paraId="4A0E7A22" w14:textId="658AA47E" w:rsidR="005F72BC" w:rsidRPr="00EF7F38" w:rsidRDefault="005F72BC" w:rsidP="00EF7F38">
      <w:pPr>
        <w:pStyle w:val="List"/>
        <w:ind w:left="0" w:firstLine="0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Phone:</w:t>
      </w:r>
      <w:r>
        <w:rPr>
          <w:rFonts w:cs="Arial"/>
          <w:sz w:val="22"/>
          <w:szCs w:val="22"/>
        </w:rPr>
        <w:t xml:space="preserve"> {</w:t>
      </w:r>
      <w:proofErr w:type="spellStart"/>
      <w:r>
        <w:rPr>
          <w:rFonts w:cs="Arial"/>
          <w:sz w:val="22"/>
          <w:szCs w:val="22"/>
        </w:rPr>
        <w:t>d.issuing_inspector_phone:ifEM</w:t>
      </w:r>
      <w:proofErr w:type="spellEnd"/>
      <w:r>
        <w:rPr>
          <w:rFonts w:cs="Arial"/>
          <w:sz w:val="22"/>
          <w:szCs w:val="22"/>
        </w:rPr>
        <w:t>():show(None)}</w:t>
      </w:r>
    </w:p>
    <w:sectPr w:rsidR="005F72BC" w:rsidRPr="00EF7F38" w:rsidSect="00F1419D">
      <w:footerReference w:type="default" r:id="rId10"/>
      <w:headerReference w:type="first" r:id="rId11"/>
      <w:footerReference w:type="first" r:id="rId12"/>
      <w:type w:val="continuous"/>
      <w:pgSz w:w="12240" w:h="15840"/>
      <w:pgMar w:top="2016" w:right="1166" w:bottom="720" w:left="1080" w:header="634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2BD6E" w14:textId="77777777" w:rsidR="00464019" w:rsidRDefault="00464019">
      <w:r>
        <w:separator/>
      </w:r>
    </w:p>
  </w:endnote>
  <w:endnote w:type="continuationSeparator" w:id="0">
    <w:p w14:paraId="526539F5" w14:textId="77777777" w:rsidR="00464019" w:rsidRDefault="00464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93DA6" w14:textId="77777777" w:rsidR="003B0375" w:rsidRDefault="003B0375" w:rsidP="001F0C5F">
    <w:pPr>
      <w:widowControl/>
      <w:ind w:left="-270" w:right="-288"/>
      <w:textAlignment w:val="auto"/>
      <w:rPr>
        <w:sz w:val="22"/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083EC0E8" w14:textId="77777777" w:rsidR="003B0375" w:rsidRPr="0054202B" w:rsidRDefault="003B0375" w:rsidP="001F0C5F">
    <w:pPr>
      <w:pStyle w:val="Header"/>
      <w:tabs>
        <w:tab w:val="left" w:pos="720"/>
      </w:tabs>
      <w:ind w:left="-120"/>
      <w:rPr>
        <w:sz w:val="16"/>
        <w:szCs w:val="16"/>
      </w:rPr>
    </w:pPr>
  </w:p>
  <w:tbl>
    <w:tblPr>
      <w:tblW w:w="0" w:type="auto"/>
      <w:tblInd w:w="-432" w:type="dxa"/>
      <w:tblLayout w:type="fixed"/>
      <w:tblLook w:val="04A0" w:firstRow="1" w:lastRow="0" w:firstColumn="1" w:lastColumn="0" w:noHBand="0" w:noVBand="1"/>
    </w:tblPr>
    <w:tblGrid>
      <w:gridCol w:w="3801"/>
      <w:gridCol w:w="708"/>
      <w:gridCol w:w="3411"/>
      <w:gridCol w:w="2700"/>
    </w:tblGrid>
    <w:tr w:rsidR="003B0375" w14:paraId="22459D17" w14:textId="77777777" w:rsidTr="003B0375">
      <w:tc>
        <w:tcPr>
          <w:tcW w:w="3801" w:type="dxa"/>
        </w:tcPr>
        <w:p w14:paraId="6A7B2F37" w14:textId="77777777" w:rsidR="003B0375" w:rsidRDefault="003B0375" w:rsidP="003B0375">
          <w:pPr>
            <w:pStyle w:val="Header"/>
            <w:tabs>
              <w:tab w:val="left" w:pos="720"/>
            </w:tabs>
            <w:ind w:left="432" w:hanging="90"/>
            <w:rPr>
              <w:bCs/>
              <w:sz w:val="18"/>
            </w:rPr>
          </w:pPr>
          <w:r>
            <w:rPr>
              <w:bCs/>
              <w:sz w:val="18"/>
            </w:rPr>
            <w:t>Ministry of Energy, Mines and</w:t>
          </w:r>
        </w:p>
        <w:p w14:paraId="12CF2DE5" w14:textId="77777777" w:rsidR="003B0375" w:rsidRDefault="003B0375" w:rsidP="003B0375">
          <w:pPr>
            <w:ind w:left="450" w:hanging="90"/>
            <w:rPr>
              <w:sz w:val="18"/>
            </w:rPr>
          </w:pPr>
          <w:r>
            <w:rPr>
              <w:bCs/>
              <w:sz w:val="18"/>
            </w:rPr>
            <w:t>Petroleum Resources</w:t>
          </w:r>
        </w:p>
      </w:tc>
      <w:tc>
        <w:tcPr>
          <w:tcW w:w="708" w:type="dxa"/>
        </w:tcPr>
        <w:p w14:paraId="312066A9" w14:textId="77777777" w:rsidR="003B0375" w:rsidRDefault="003B0375" w:rsidP="003B0375">
          <w:pPr>
            <w:pStyle w:val="Header"/>
            <w:tabs>
              <w:tab w:val="left" w:pos="720"/>
            </w:tabs>
            <w:ind w:right="-548"/>
            <w:rPr>
              <w:sz w:val="16"/>
            </w:rPr>
          </w:pPr>
        </w:p>
      </w:tc>
      <w:tc>
        <w:tcPr>
          <w:tcW w:w="3411" w:type="dxa"/>
          <w:hideMark/>
        </w:tcPr>
        <w:p w14:paraId="430F2B46" w14:textId="77777777" w:rsidR="003B0375" w:rsidRDefault="003B0375" w:rsidP="003B0375">
          <w:pPr>
            <w:pStyle w:val="Header"/>
            <w:tabs>
              <w:tab w:val="left" w:pos="720"/>
            </w:tabs>
            <w:ind w:left="-18" w:right="-169"/>
            <w:rPr>
              <w:sz w:val="16"/>
            </w:rPr>
          </w:pPr>
          <w:r>
            <w:rPr>
              <w:sz w:val="16"/>
            </w:rPr>
            <w:t>Mailing Address:</w:t>
          </w:r>
        </w:p>
        <w:p w14:paraId="37FBFA04" w14:textId="77777777" w:rsidR="003B0375" w:rsidRDefault="003B0375" w:rsidP="003B0375">
          <w:pPr>
            <w:pStyle w:val="Header"/>
            <w:tabs>
              <w:tab w:val="left" w:pos="876"/>
            </w:tabs>
            <w:ind w:left="-18" w:right="-169"/>
            <w:rPr>
              <w:sz w:val="16"/>
            </w:rPr>
          </w:pPr>
          <w:r>
            <w:rPr>
              <w:noProof/>
              <w:sz w:val="16"/>
            </w:rPr>
            <w:t>«reg_addy»</w:t>
          </w:r>
        </w:p>
      </w:tc>
      <w:tc>
        <w:tcPr>
          <w:tcW w:w="2700" w:type="dxa"/>
          <w:hideMark/>
        </w:tcPr>
        <w:p w14:paraId="58B34045" w14:textId="77777777" w:rsidR="003B0375" w:rsidRDefault="003B0375" w:rsidP="003B0375">
          <w:pPr>
            <w:pStyle w:val="Header"/>
            <w:tabs>
              <w:tab w:val="left" w:pos="720"/>
            </w:tabs>
            <w:rPr>
              <w:sz w:val="16"/>
            </w:rPr>
          </w:pPr>
          <w:r>
            <w:rPr>
              <w:sz w:val="16"/>
            </w:rPr>
            <w:t>Location:</w:t>
          </w:r>
        </w:p>
        <w:p w14:paraId="6FB58895" w14:textId="77777777" w:rsidR="003B0375" w:rsidRDefault="003B0375" w:rsidP="003B0375">
          <w:pPr>
            <w:pStyle w:val="Header"/>
            <w:tabs>
              <w:tab w:val="left" w:pos="720"/>
            </w:tabs>
            <w:rPr>
              <w:sz w:val="16"/>
            </w:rPr>
          </w:pPr>
          <w:r>
            <w:rPr>
              <w:noProof/>
              <w:sz w:val="16"/>
            </w:rPr>
            <w:t>«reg_loc»</w:t>
          </w:r>
        </w:p>
      </w:tc>
    </w:tr>
  </w:tbl>
  <w:p w14:paraId="63A830A1" w14:textId="77777777" w:rsidR="003B0375" w:rsidRPr="001F0C5F" w:rsidRDefault="003B0375" w:rsidP="001F0C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72524" w14:textId="77777777" w:rsidR="005F72BC" w:rsidRDefault="005F72BC" w:rsidP="005F72BC">
    <w:pPr>
      <w:ind w:left="180" w:right="-288" w:hanging="270"/>
      <w:textAlignment w:val="auto"/>
      <w:rPr>
        <w:rFonts w:eastAsia="Calibri" w:cs="Arial"/>
        <w:sz w:val="22"/>
        <w:szCs w:val="22"/>
        <w:u w:val="single"/>
        <w:lang w:val="en-CA"/>
      </w:rPr>
    </w:pP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  <w:r>
      <w:rPr>
        <w:rFonts w:eastAsia="Calibri" w:cs="Arial"/>
        <w:sz w:val="22"/>
        <w:szCs w:val="22"/>
        <w:u w:val="single"/>
        <w:lang w:val="en-CA"/>
      </w:rPr>
      <w:tab/>
    </w:r>
  </w:p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27"/>
      <w:gridCol w:w="3421"/>
      <w:gridCol w:w="3246"/>
    </w:tblGrid>
    <w:tr w:rsidR="005F72BC" w14:paraId="68C02E56" w14:textId="77777777" w:rsidTr="00C9754B">
      <w:tc>
        <w:tcPr>
          <w:tcW w:w="3356" w:type="dxa"/>
          <w:shd w:val="clear" w:color="auto" w:fill="auto"/>
        </w:tcPr>
        <w:p w14:paraId="48F8AEA5" w14:textId="77777777" w:rsidR="005F72BC" w:rsidRDefault="005F72BC" w:rsidP="005F72BC">
          <w:pPr>
            <w:tabs>
              <w:tab w:val="center" w:pos="4320"/>
              <w:tab w:val="right" w:pos="8640"/>
            </w:tabs>
            <w:ind w:left="293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Ministry of Energy, Mines</w:t>
          </w:r>
        </w:p>
        <w:p w14:paraId="0750BE3F" w14:textId="77777777" w:rsidR="005F72BC" w:rsidRDefault="005F72BC" w:rsidP="005F72BC">
          <w:pPr>
            <w:tabs>
              <w:tab w:val="center" w:pos="4320"/>
              <w:tab w:val="right" w:pos="8640"/>
            </w:tabs>
            <w:ind w:left="293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and Low Carbon Innovation</w:t>
          </w:r>
        </w:p>
        <w:p w14:paraId="3F9F233F" w14:textId="77777777" w:rsidR="005F72BC" w:rsidRDefault="005F72BC" w:rsidP="005F72BC">
          <w:pPr>
            <w:tabs>
              <w:tab w:val="left" w:pos="720"/>
              <w:tab w:val="center" w:pos="4320"/>
              <w:tab w:val="right" w:pos="8640"/>
            </w:tabs>
            <w:ind w:left="293"/>
            <w:rPr>
              <w:rFonts w:cs="Arial"/>
              <w:bCs/>
              <w:sz w:val="18"/>
              <w:szCs w:val="18"/>
            </w:rPr>
          </w:pPr>
          <w:r>
            <w:rPr>
              <w:rFonts w:cs="Arial"/>
              <w:bCs/>
              <w:sz w:val="18"/>
              <w:szCs w:val="18"/>
            </w:rPr>
            <w:t>Mines, Competitiveness and Authorizations Division</w:t>
          </w:r>
        </w:p>
      </w:tc>
      <w:tc>
        <w:tcPr>
          <w:tcW w:w="3450" w:type="dxa"/>
          <w:shd w:val="clear" w:color="auto" w:fill="auto"/>
        </w:tcPr>
        <w:p w14:paraId="5717EFBE" w14:textId="77777777" w:rsidR="005F72BC" w:rsidRDefault="005F72BC" w:rsidP="005F72BC">
          <w:pPr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Contact:</w:t>
          </w:r>
        </w:p>
        <w:p w14:paraId="4C552D48" w14:textId="77777777" w:rsidR="005F72BC" w:rsidRDefault="005F72BC" w:rsidP="005F72BC">
          <w:pPr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Phone: {</w:t>
          </w:r>
          <w:proofErr w:type="spellStart"/>
          <w:r>
            <w:rPr>
              <w:rFonts w:cs="Arial"/>
              <w:sz w:val="18"/>
              <w:szCs w:val="18"/>
            </w:rPr>
            <w:t>d.rc_office_phone_number</w:t>
          </w:r>
          <w:proofErr w:type="spellEnd"/>
          <w:r>
            <w:rPr>
              <w:rFonts w:cs="Arial"/>
              <w:sz w:val="18"/>
              <w:szCs w:val="18"/>
            </w:rPr>
            <w:t>}</w:t>
          </w:r>
        </w:p>
        <w:p w14:paraId="7AB6F427" w14:textId="77777777" w:rsidR="005F72BC" w:rsidRDefault="005F72BC" w:rsidP="005F72BC">
          <w:pPr>
            <w:tabs>
              <w:tab w:val="center" w:pos="4320"/>
              <w:tab w:val="right" w:pos="8640"/>
            </w:tabs>
            <w:ind w:left="27" w:right="-169"/>
            <w:rPr>
              <w:rFonts w:eastAsia="Calibri" w:cs="Arial"/>
              <w:sz w:val="22"/>
              <w:szCs w:val="22"/>
              <w:lang w:val="en-CA"/>
            </w:rPr>
          </w:pPr>
          <w:r>
            <w:rPr>
              <w:rFonts w:cs="Arial"/>
              <w:sz w:val="18"/>
              <w:szCs w:val="18"/>
            </w:rPr>
            <w:t>Email: {</w:t>
          </w:r>
          <w:proofErr w:type="spellStart"/>
          <w:r>
            <w:rPr>
              <w:rFonts w:cs="Arial"/>
              <w:sz w:val="18"/>
              <w:szCs w:val="18"/>
            </w:rPr>
            <w:t>d.rc_office_email</w:t>
          </w:r>
          <w:proofErr w:type="spellEnd"/>
          <w:r>
            <w:rPr>
              <w:rFonts w:cs="Arial"/>
              <w:sz w:val="18"/>
              <w:szCs w:val="18"/>
            </w:rPr>
            <w:t>}</w:t>
          </w:r>
        </w:p>
      </w:tc>
      <w:tc>
        <w:tcPr>
          <w:tcW w:w="3274" w:type="dxa"/>
          <w:shd w:val="clear" w:color="auto" w:fill="auto"/>
        </w:tcPr>
        <w:p w14:paraId="57C16391" w14:textId="77777777" w:rsidR="005F72BC" w:rsidRDefault="005F72BC" w:rsidP="005F72BC">
          <w:pPr>
            <w:tabs>
              <w:tab w:val="left" w:pos="720"/>
              <w:tab w:val="center" w:pos="4320"/>
              <w:tab w:val="right" w:pos="8640"/>
            </w:tabs>
            <w:ind w:left="-533" w:right="-169" w:firstLine="425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Mailing Address:</w:t>
          </w:r>
        </w:p>
        <w:p w14:paraId="3115A4FE" w14:textId="77777777" w:rsidR="005F72BC" w:rsidRDefault="005F72BC" w:rsidP="005F72BC">
          <w:pPr>
            <w:tabs>
              <w:tab w:val="left" w:pos="876"/>
              <w:tab w:val="center" w:pos="4320"/>
              <w:tab w:val="right" w:pos="8640"/>
            </w:tabs>
            <w:ind w:left="-533" w:right="-169" w:firstLine="425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{d.rc_office_mailing_address_line_1}</w:t>
          </w:r>
        </w:p>
        <w:p w14:paraId="26676CA8" w14:textId="77777777" w:rsidR="005F72BC" w:rsidRDefault="005F72BC" w:rsidP="005F72BC">
          <w:pPr>
            <w:tabs>
              <w:tab w:val="left" w:pos="876"/>
              <w:tab w:val="center" w:pos="4320"/>
              <w:tab w:val="right" w:pos="8640"/>
            </w:tabs>
            <w:ind w:left="-533" w:right="-169" w:firstLine="425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{d.rc_office_mailing_address_line_2}</w:t>
          </w:r>
          <w:bookmarkStart w:id="0" w:name="_Hlk37327873"/>
          <w:bookmarkEnd w:id="0"/>
        </w:p>
      </w:tc>
    </w:tr>
  </w:tbl>
  <w:p w14:paraId="2FBE9A1F" w14:textId="77777777" w:rsidR="005F72BC" w:rsidRDefault="005F72BC" w:rsidP="005F72BC">
    <w:pPr>
      <w:pStyle w:val="Footer"/>
      <w:rPr>
        <w:rFonts w:cs="Arial"/>
        <w:sz w:val="22"/>
        <w:szCs w:val="22"/>
      </w:rPr>
    </w:pPr>
  </w:p>
  <w:p w14:paraId="7A964A6D" w14:textId="77777777" w:rsidR="003B0375" w:rsidRPr="005F72BC" w:rsidRDefault="003B0375" w:rsidP="005F72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F4693" w14:textId="77777777" w:rsidR="00464019" w:rsidRDefault="00464019">
      <w:r>
        <w:separator/>
      </w:r>
    </w:p>
  </w:footnote>
  <w:footnote w:type="continuationSeparator" w:id="0">
    <w:p w14:paraId="32CB0A3A" w14:textId="77777777" w:rsidR="00464019" w:rsidRDefault="00464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80" w:type="dxa"/>
      <w:tblInd w:w="108" w:type="dxa"/>
      <w:tblLayout w:type="fixed"/>
      <w:tblLook w:val="0000" w:firstRow="0" w:lastRow="0" w:firstColumn="0" w:lastColumn="0" w:noHBand="0" w:noVBand="0"/>
    </w:tblPr>
    <w:tblGrid>
      <w:gridCol w:w="5310"/>
      <w:gridCol w:w="4770"/>
    </w:tblGrid>
    <w:tr w:rsidR="003B0375" w14:paraId="27E7AEC1" w14:textId="77777777">
      <w:tc>
        <w:tcPr>
          <w:tcW w:w="5310" w:type="dxa"/>
          <w:tcBorders>
            <w:top w:val="nil"/>
            <w:left w:val="nil"/>
            <w:bottom w:val="nil"/>
            <w:right w:val="nil"/>
          </w:tcBorders>
        </w:tcPr>
        <w:p w14:paraId="03AE6E74" w14:textId="5531B4BA" w:rsidR="003B0375" w:rsidRDefault="005F72BC">
          <w:pPr>
            <w:pStyle w:val="Header"/>
          </w:pPr>
          <w:r>
            <w:rPr>
              <w:noProof/>
            </w:rPr>
            <w:drawing>
              <wp:inline distT="0" distB="0" distL="0" distR="0" wp14:anchorId="6EEF1F6E" wp14:editId="6695B353">
                <wp:extent cx="2743835" cy="997585"/>
                <wp:effectExtent l="0" t="0" r="0" b="0"/>
                <wp:docPr id="1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3835" cy="997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tcBorders>
            <w:top w:val="nil"/>
            <w:left w:val="nil"/>
            <w:bottom w:val="nil"/>
            <w:right w:val="nil"/>
          </w:tcBorders>
        </w:tcPr>
        <w:p w14:paraId="55D001F3" w14:textId="77777777" w:rsidR="003B0375" w:rsidRDefault="003B0375">
          <w:pPr>
            <w:pStyle w:val="Header"/>
            <w:jc w:val="right"/>
          </w:pPr>
        </w:p>
      </w:tc>
    </w:tr>
  </w:tbl>
  <w:p w14:paraId="7E27F608" w14:textId="77777777" w:rsidR="003B0375" w:rsidRDefault="003B0375">
    <w:pPr>
      <w:pStyle w:val="Header"/>
    </w:pPr>
  </w:p>
  <w:p w14:paraId="5E167B87" w14:textId="77777777" w:rsidR="003B0375" w:rsidRDefault="003B03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046E7"/>
    <w:multiLevelType w:val="hybridMultilevel"/>
    <w:tmpl w:val="6E4256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46822"/>
    <w:multiLevelType w:val="hybridMultilevel"/>
    <w:tmpl w:val="0292EAD2"/>
    <w:lvl w:ilvl="0" w:tplc="4CB4E86C">
      <w:start w:val="1"/>
      <w:numFmt w:val="decimal"/>
      <w:lvlText w:val="%1)"/>
      <w:lvlJc w:val="left"/>
      <w:pPr>
        <w:ind w:left="4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B7"/>
    <w:rsid w:val="000B7ACA"/>
    <w:rsid w:val="000C17AF"/>
    <w:rsid w:val="001051A9"/>
    <w:rsid w:val="001A28DD"/>
    <w:rsid w:val="001F0C5F"/>
    <w:rsid w:val="00251A74"/>
    <w:rsid w:val="00296D4E"/>
    <w:rsid w:val="002D7F80"/>
    <w:rsid w:val="0033070D"/>
    <w:rsid w:val="003460BA"/>
    <w:rsid w:val="003B0375"/>
    <w:rsid w:val="004032AD"/>
    <w:rsid w:val="00414B42"/>
    <w:rsid w:val="00433393"/>
    <w:rsid w:val="00464019"/>
    <w:rsid w:val="00483F03"/>
    <w:rsid w:val="004E08E1"/>
    <w:rsid w:val="0054202B"/>
    <w:rsid w:val="00576212"/>
    <w:rsid w:val="005F72BC"/>
    <w:rsid w:val="006104F7"/>
    <w:rsid w:val="00684E69"/>
    <w:rsid w:val="006E6F43"/>
    <w:rsid w:val="00761502"/>
    <w:rsid w:val="007C6D27"/>
    <w:rsid w:val="008134E5"/>
    <w:rsid w:val="008C4427"/>
    <w:rsid w:val="008E6C0E"/>
    <w:rsid w:val="00936A5B"/>
    <w:rsid w:val="009440A9"/>
    <w:rsid w:val="00947388"/>
    <w:rsid w:val="00954D3C"/>
    <w:rsid w:val="00991C34"/>
    <w:rsid w:val="009947D5"/>
    <w:rsid w:val="009C4A42"/>
    <w:rsid w:val="00A51516"/>
    <w:rsid w:val="00AA42FF"/>
    <w:rsid w:val="00B015B3"/>
    <w:rsid w:val="00B56DB7"/>
    <w:rsid w:val="00BC334C"/>
    <w:rsid w:val="00CD1E81"/>
    <w:rsid w:val="00D12054"/>
    <w:rsid w:val="00D55188"/>
    <w:rsid w:val="00D644E1"/>
    <w:rsid w:val="00EF7F38"/>
    <w:rsid w:val="00F122BE"/>
    <w:rsid w:val="00F1419D"/>
    <w:rsid w:val="00F21C0C"/>
    <w:rsid w:val="00F31246"/>
    <w:rsid w:val="00F338C7"/>
    <w:rsid w:val="00F34A37"/>
    <w:rsid w:val="00F42FF4"/>
    <w:rsid w:val="00F53E19"/>
    <w:rsid w:val="00FE7B3C"/>
    <w:rsid w:val="00FF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E52354"/>
  <w15:docId w15:val="{ED230050-6652-874C-8FB9-D9FF0B13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150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615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61502"/>
    <w:pPr>
      <w:tabs>
        <w:tab w:val="center" w:pos="4320"/>
        <w:tab w:val="right" w:pos="8640"/>
      </w:tabs>
    </w:pPr>
  </w:style>
  <w:style w:type="paragraph" w:styleId="List">
    <w:name w:val="List"/>
    <w:basedOn w:val="Normal"/>
    <w:rsid w:val="00761502"/>
    <w:pPr>
      <w:ind w:left="360" w:hanging="360"/>
    </w:pPr>
  </w:style>
  <w:style w:type="paragraph" w:styleId="Date">
    <w:name w:val="Date"/>
    <w:basedOn w:val="Normal"/>
    <w:rsid w:val="00761502"/>
  </w:style>
  <w:style w:type="paragraph" w:styleId="BodyText">
    <w:name w:val="Body Text"/>
    <w:basedOn w:val="Normal"/>
    <w:rsid w:val="00761502"/>
    <w:pPr>
      <w:spacing w:after="120"/>
    </w:pPr>
  </w:style>
  <w:style w:type="paragraph" w:styleId="EnvelopeAddress">
    <w:name w:val="envelope address"/>
    <w:basedOn w:val="Normal"/>
    <w:rsid w:val="00761502"/>
    <w:pPr>
      <w:framePr w:w="7920" w:h="1980" w:hRule="exact" w:hSpace="180" w:wrap="auto" w:hAnchor="page" w:xAlign="center" w:yAlign="bottom"/>
      <w:ind w:left="2880"/>
    </w:pPr>
    <w:rPr>
      <w:rFonts w:cs="Arial"/>
      <w:caps/>
      <w:sz w:val="24"/>
      <w:szCs w:val="24"/>
    </w:rPr>
  </w:style>
  <w:style w:type="paragraph" w:styleId="BodyText3">
    <w:name w:val="Body Text 3"/>
    <w:basedOn w:val="Normal"/>
    <w:rsid w:val="00B56DB7"/>
    <w:pPr>
      <w:spacing w:after="120"/>
    </w:pPr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8E6C0E"/>
    <w:rPr>
      <w:rFonts w:ascii="Arial" w:hAnsi="Arial"/>
    </w:rPr>
  </w:style>
  <w:style w:type="paragraph" w:styleId="BalloonText">
    <w:name w:val="Balloon Text"/>
    <w:basedOn w:val="Normal"/>
    <w:link w:val="BalloonTextChar"/>
    <w:rsid w:val="00414B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14B4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104F7"/>
    <w:pPr>
      <w:ind w:left="720"/>
      <w:contextualSpacing/>
    </w:pPr>
  </w:style>
  <w:style w:type="character" w:styleId="Hyperlink">
    <w:name w:val="Hyperlink"/>
    <w:basedOn w:val="DefaultParagraphFont"/>
    <w:unhideWhenUsed/>
    <w:rsid w:val="006104F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04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5762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8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gov.bc.ca/gov/content/industry/mineral-exploration-mining/permitting/annual-reporting-form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for.gov.bc.ca/isb/forms/lib/FS1404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523F9-C8CE-4A4F-B757-A7D7DE7D7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C:\DOCUME~1\ADMINI~1\LOCALS~1\Temp\L11.dot</Template>
  <TotalTime>11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L11</vt:lpstr>
    </vt:vector>
  </TitlesOfParts>
  <Company>Government of BC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L11</dc:title>
  <dc:subject/>
  <dc:creator>MMS</dc:creator>
  <cp:keywords/>
  <dc:description/>
  <cp:lastModifiedBy>Justin Macaulay</cp:lastModifiedBy>
  <cp:revision>11</cp:revision>
  <cp:lastPrinted>2015-10-14T15:12:00Z</cp:lastPrinted>
  <dcterms:created xsi:type="dcterms:W3CDTF">2021-05-10T04:46:00Z</dcterms:created>
  <dcterms:modified xsi:type="dcterms:W3CDTF">2021-05-10T20:44:00Z</dcterms:modified>
</cp:coreProperties>
</file>