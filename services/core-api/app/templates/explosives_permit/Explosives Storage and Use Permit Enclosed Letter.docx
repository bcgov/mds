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6CFB2" w14:textId="0B66B7D8" w:rsidR="008C6A95" w:rsidRPr="00C56310" w:rsidRDefault="00F2421A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CC5987" w:rsidRPr="00C56310">
        <w:rPr>
          <w:rFonts w:ascii="Arial" w:hAnsi="Arial" w:cs="Arial"/>
          <w:sz w:val="22"/>
          <w:szCs w:val="22"/>
        </w:rPr>
        <w:t>d.letter</w:t>
      </w:r>
      <w:proofErr w:type="gramEnd"/>
      <w:r w:rsidR="00CC5987" w:rsidRPr="00C56310">
        <w:rPr>
          <w:rFonts w:ascii="Arial" w:hAnsi="Arial" w:cs="Arial"/>
          <w:sz w:val="22"/>
          <w:szCs w:val="22"/>
        </w:rPr>
        <w:t>_date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2C90138" w14:textId="77777777" w:rsidR="00F2421A" w:rsidRPr="00C56310" w:rsidRDefault="00F2421A" w:rsidP="00BE5305">
      <w:pPr>
        <w:jc w:val="both"/>
        <w:rPr>
          <w:rFonts w:ascii="Arial" w:hAnsi="Arial" w:cs="Arial"/>
          <w:sz w:val="22"/>
          <w:szCs w:val="22"/>
        </w:rPr>
      </w:pPr>
    </w:p>
    <w:p w14:paraId="7E835B90" w14:textId="7C6C21CD" w:rsidR="00F2421A" w:rsidRPr="00C56310" w:rsidRDefault="00F2421A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</w:t>
      </w:r>
      <w:r w:rsidR="00175F5E">
        <w:rPr>
          <w:rFonts w:ascii="Arial" w:hAnsi="Arial" w:cs="Arial"/>
          <w:sz w:val="22"/>
          <w:szCs w:val="22"/>
        </w:rPr>
        <w:t>manager</w:t>
      </w:r>
      <w:r w:rsidRPr="00C56310">
        <w:rPr>
          <w:rFonts w:ascii="Arial" w:hAnsi="Arial" w:cs="Arial"/>
          <w:sz w:val="22"/>
          <w:szCs w:val="22"/>
        </w:rPr>
        <w:t>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349FDDE1" w14:textId="7875C43D" w:rsidR="005A15F4" w:rsidRPr="00C56310" w:rsidRDefault="005A15F4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288DFE1" w14:textId="1D0B6F0B" w:rsidR="00E25CA7" w:rsidRPr="00C56310" w:rsidRDefault="005A15F4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d.mine</w:t>
      </w:r>
      <w:proofErr w:type="gramEnd"/>
      <w:r w:rsidRPr="00C56310">
        <w:rPr>
          <w:rFonts w:ascii="Arial" w:hAnsi="Arial" w:cs="Arial"/>
          <w:sz w:val="22"/>
          <w:szCs w:val="22"/>
        </w:rPr>
        <w:t>_</w:t>
      </w:r>
      <w:r w:rsidR="00175F5E">
        <w:rPr>
          <w:rFonts w:ascii="Arial" w:hAnsi="Arial" w:cs="Arial"/>
          <w:sz w:val="22"/>
          <w:szCs w:val="22"/>
        </w:rPr>
        <w:t>manager</w:t>
      </w:r>
      <w:r w:rsidR="004145B3" w:rsidRPr="00C56310">
        <w:rPr>
          <w:rFonts w:ascii="Arial" w:hAnsi="Arial" w:cs="Arial"/>
          <w:sz w:val="22"/>
          <w:szCs w:val="22"/>
        </w:rPr>
        <w:t>_</w:t>
      </w:r>
      <w:r w:rsidRPr="00C56310">
        <w:rPr>
          <w:rFonts w:ascii="Arial" w:hAnsi="Arial" w:cs="Arial"/>
          <w:sz w:val="22"/>
          <w:szCs w:val="22"/>
        </w:rPr>
        <w:t>address</w:t>
      </w:r>
      <w:r w:rsidR="00DE0A57" w:rsidRPr="00C56310">
        <w:rPr>
          <w:rFonts w:ascii="Arial" w:hAnsi="Arial" w:cs="Arial"/>
          <w:sz w:val="22"/>
          <w:szCs w:val="22"/>
        </w:rPr>
        <w:t>:convCRLF</w:t>
      </w:r>
      <w:proofErr w:type="spellEnd"/>
      <w:r w:rsidR="00DE0A57" w:rsidRPr="00C56310">
        <w:rPr>
          <w:rFonts w:ascii="Arial" w:hAnsi="Arial" w:cs="Arial"/>
          <w:sz w:val="22"/>
          <w:szCs w:val="22"/>
        </w:rPr>
        <w:t>()</w:t>
      </w:r>
      <w:r w:rsidRPr="00C56310">
        <w:rPr>
          <w:rFonts w:ascii="Arial" w:hAnsi="Arial" w:cs="Arial"/>
          <w:sz w:val="22"/>
          <w:szCs w:val="22"/>
        </w:rPr>
        <w:t>}</w:t>
      </w:r>
    </w:p>
    <w:p w14:paraId="706A7EAE" w14:textId="77777777" w:rsidR="005A15F4" w:rsidRPr="00C56310" w:rsidRDefault="005A15F4" w:rsidP="00BE5305">
      <w:pPr>
        <w:rPr>
          <w:rFonts w:ascii="Arial" w:hAnsi="Arial" w:cs="Arial"/>
          <w:sz w:val="22"/>
          <w:szCs w:val="22"/>
        </w:rPr>
      </w:pPr>
    </w:p>
    <w:p w14:paraId="580166CC" w14:textId="6A2BF822" w:rsidR="008C6A95" w:rsidRPr="00C56310" w:rsidRDefault="008C6A95" w:rsidP="00BE5305">
      <w:pPr>
        <w:jc w:val="both"/>
        <w:rPr>
          <w:rFonts w:ascii="Arial" w:hAnsi="Arial" w:cs="Arial"/>
          <w:b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Dear</w:t>
      </w:r>
      <w:r w:rsidR="00FF340C" w:rsidRPr="00C56310">
        <w:rPr>
          <w:rFonts w:ascii="Arial" w:hAnsi="Arial" w:cs="Arial"/>
          <w:sz w:val="22"/>
          <w:szCs w:val="22"/>
        </w:rPr>
        <w:t xml:space="preserve"> {</w:t>
      </w:r>
      <w:proofErr w:type="spellStart"/>
      <w:proofErr w:type="gramStart"/>
      <w:r w:rsidR="00FF340C" w:rsidRPr="00C56310">
        <w:rPr>
          <w:rFonts w:ascii="Arial" w:hAnsi="Arial" w:cs="Arial"/>
          <w:sz w:val="22"/>
          <w:szCs w:val="22"/>
        </w:rPr>
        <w:t>d.mine</w:t>
      </w:r>
      <w:proofErr w:type="gramEnd"/>
      <w:r w:rsidR="00FF340C" w:rsidRPr="00C56310">
        <w:rPr>
          <w:rFonts w:ascii="Arial" w:hAnsi="Arial" w:cs="Arial"/>
          <w:sz w:val="22"/>
          <w:szCs w:val="22"/>
        </w:rPr>
        <w:t>_manager_name</w:t>
      </w:r>
      <w:proofErr w:type="spellEnd"/>
      <w:r w:rsidR="00FF340C" w:rsidRPr="00C56310">
        <w:rPr>
          <w:rFonts w:ascii="Arial" w:hAnsi="Arial" w:cs="Arial"/>
          <w:sz w:val="22"/>
          <w:szCs w:val="22"/>
        </w:rPr>
        <w:t>}</w:t>
      </w:r>
      <w:r w:rsidR="00D11964" w:rsidRPr="00C56310">
        <w:rPr>
          <w:rFonts w:ascii="Arial" w:hAnsi="Arial" w:cs="Arial"/>
          <w:sz w:val="22"/>
          <w:szCs w:val="22"/>
        </w:rPr>
        <w:t>:</w:t>
      </w:r>
    </w:p>
    <w:p w14:paraId="32D4A722" w14:textId="0EF1B294" w:rsidR="00BE5305" w:rsidRDefault="00BE5305" w:rsidP="00BE5305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2047E4D3" w14:textId="6BE37348" w:rsidR="00BE5305" w:rsidRDefault="00BE5305" w:rsidP="00BE5305">
      <w:pPr>
        <w:pBdr>
          <w:bottom w:val="single" w:sz="12" w:space="1" w:color="000000"/>
        </w:pBd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Explosives Storage and Use Permit {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d.permit</w:t>
      </w:r>
      <w:proofErr w:type="gramEnd"/>
      <w:r>
        <w:rPr>
          <w:rFonts w:ascii="Arial" w:hAnsi="Arial" w:cs="Arial"/>
          <w:b/>
          <w:sz w:val="22"/>
          <w:szCs w:val="22"/>
        </w:rPr>
        <w:t>_number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</w:p>
    <w:p w14:paraId="5493CEE6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45751D81" w14:textId="1D69F8D8" w:rsidR="008C6A95" w:rsidRPr="00C56310" w:rsidRDefault="008C6A95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 xml:space="preserve">Enclosed please find new Explosives Storage and Use Permit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="005A15F4" w:rsidRPr="00C56310">
        <w:rPr>
          <w:rFonts w:ascii="Arial" w:hAnsi="Arial" w:cs="Arial"/>
          <w:sz w:val="22"/>
          <w:szCs w:val="22"/>
        </w:rPr>
        <w:t>d.permit</w:t>
      </w:r>
      <w:proofErr w:type="gramEnd"/>
      <w:r w:rsidR="005A15F4" w:rsidRPr="00C56310">
        <w:rPr>
          <w:rFonts w:ascii="Arial" w:hAnsi="Arial" w:cs="Arial"/>
          <w:sz w:val="22"/>
          <w:szCs w:val="22"/>
        </w:rPr>
        <w:t>_number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>}</w:t>
      </w:r>
      <w:r w:rsidR="002966A0" w:rsidRPr="00C56310">
        <w:rPr>
          <w:rFonts w:ascii="Arial" w:hAnsi="Arial" w:cs="Arial"/>
          <w:sz w:val="22"/>
          <w:szCs w:val="22"/>
        </w:rPr>
        <w:t xml:space="preserve"> made</w:t>
      </w:r>
      <w:r w:rsidRPr="00C56310">
        <w:rPr>
          <w:rFonts w:ascii="Arial" w:hAnsi="Arial" w:cs="Arial"/>
          <w:sz w:val="22"/>
          <w:szCs w:val="22"/>
        </w:rPr>
        <w:t xml:space="preserve"> out to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</w:t>
      </w:r>
      <w:r w:rsidR="004C53A8">
        <w:rPr>
          <w:rFonts w:ascii="Arial" w:hAnsi="Arial" w:cs="Arial"/>
          <w:sz w:val="22"/>
          <w:szCs w:val="22"/>
        </w:rPr>
        <w:t>permittee</w:t>
      </w:r>
      <w:r w:rsidR="005A15F4" w:rsidRPr="00C56310">
        <w:rPr>
          <w:rFonts w:ascii="Arial" w:hAnsi="Arial" w:cs="Arial"/>
          <w:sz w:val="22"/>
          <w:szCs w:val="22"/>
        </w:rPr>
        <w:t>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D76EF9" w:rsidRPr="00C56310">
        <w:rPr>
          <w:rFonts w:ascii="Arial" w:hAnsi="Arial" w:cs="Arial"/>
          <w:sz w:val="22"/>
          <w:szCs w:val="22"/>
        </w:rPr>
        <w:t>for</w:t>
      </w:r>
      <w:r w:rsidRPr="00C56310">
        <w:rPr>
          <w:rFonts w:ascii="Arial" w:hAnsi="Arial" w:cs="Arial"/>
          <w:sz w:val="22"/>
          <w:szCs w:val="22"/>
        </w:rPr>
        <w:t xml:space="preserve"> the storage </w:t>
      </w:r>
      <w:r w:rsidR="00D14D59" w:rsidRPr="00C56310">
        <w:rPr>
          <w:rFonts w:ascii="Arial" w:hAnsi="Arial" w:cs="Arial"/>
          <w:sz w:val="22"/>
          <w:szCs w:val="22"/>
        </w:rPr>
        <w:t xml:space="preserve">of explosives/detonators at the </w:t>
      </w:r>
      <w:r w:rsidR="005A15F4" w:rsidRPr="00C56310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d.mine_name</w:t>
      </w:r>
      <w:proofErr w:type="spellEnd"/>
      <w:r w:rsidR="005A15F4" w:rsidRPr="00C56310">
        <w:rPr>
          <w:rFonts w:ascii="Arial" w:hAnsi="Arial" w:cs="Arial"/>
          <w:sz w:val="22"/>
          <w:szCs w:val="22"/>
        </w:rPr>
        <w:t xml:space="preserve">} </w:t>
      </w:r>
      <w:r w:rsidR="006C3F39" w:rsidRPr="00C56310">
        <w:rPr>
          <w:rFonts w:ascii="Arial" w:hAnsi="Arial" w:cs="Arial"/>
          <w:sz w:val="22"/>
          <w:szCs w:val="22"/>
        </w:rPr>
        <w:t>(</w:t>
      </w:r>
      <w:r w:rsidR="00FE0DD3">
        <w:rPr>
          <w:rFonts w:ascii="Arial" w:hAnsi="Arial" w:cs="Arial"/>
          <w:sz w:val="22"/>
          <w:szCs w:val="22"/>
        </w:rPr>
        <w:t>{</w:t>
      </w:r>
      <w:proofErr w:type="spellStart"/>
      <w:r w:rsidR="005A15F4" w:rsidRPr="00C56310">
        <w:rPr>
          <w:rFonts w:ascii="Arial" w:hAnsi="Arial" w:cs="Arial"/>
          <w:sz w:val="22"/>
          <w:szCs w:val="22"/>
        </w:rPr>
        <w:t>d.mine_number</w:t>
      </w:r>
      <w:proofErr w:type="spellEnd"/>
      <w:r w:rsidR="00FE0DD3">
        <w:rPr>
          <w:rFonts w:ascii="Arial" w:hAnsi="Arial" w:cs="Arial"/>
          <w:sz w:val="22"/>
          <w:szCs w:val="22"/>
        </w:rPr>
        <w:t>}</w:t>
      </w:r>
      <w:r w:rsidR="006C3F39" w:rsidRPr="00C56310">
        <w:rPr>
          <w:rFonts w:ascii="Arial" w:hAnsi="Arial" w:cs="Arial"/>
          <w:sz w:val="22"/>
          <w:szCs w:val="22"/>
        </w:rPr>
        <w:t>)</w:t>
      </w:r>
      <w:r w:rsidR="00D76EF9" w:rsidRPr="00C56310">
        <w:rPr>
          <w:rFonts w:ascii="Arial" w:hAnsi="Arial" w:cs="Arial"/>
          <w:sz w:val="22"/>
          <w:szCs w:val="22"/>
        </w:rPr>
        <w:t xml:space="preserve"> mine site</w:t>
      </w:r>
      <w:r w:rsidR="00D14D59" w:rsidRPr="00C56310">
        <w:rPr>
          <w:rFonts w:ascii="Arial" w:hAnsi="Arial" w:cs="Arial"/>
          <w:sz w:val="22"/>
          <w:szCs w:val="22"/>
        </w:rPr>
        <w:t>.</w:t>
      </w:r>
      <w:r w:rsidRPr="00C56310">
        <w:rPr>
          <w:rFonts w:ascii="Arial" w:hAnsi="Arial" w:cs="Arial"/>
          <w:sz w:val="22"/>
          <w:szCs w:val="22"/>
        </w:rPr>
        <w:t xml:space="preserve">  </w:t>
      </w:r>
    </w:p>
    <w:p w14:paraId="38F9B06F" w14:textId="77777777" w:rsidR="00A84BEE" w:rsidRPr="00C56310" w:rsidRDefault="00A84BEE" w:rsidP="00BE5305">
      <w:pPr>
        <w:rPr>
          <w:rFonts w:ascii="Arial" w:hAnsi="Arial" w:cs="Arial"/>
          <w:sz w:val="22"/>
          <w:szCs w:val="22"/>
        </w:rPr>
      </w:pPr>
    </w:p>
    <w:p w14:paraId="5DF2729B" w14:textId="629A6C55" w:rsidR="008C6A95" w:rsidRPr="00C56310" w:rsidRDefault="008C6A95" w:rsidP="00BE5305">
      <w:pPr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 xml:space="preserve">Please ensure </w:t>
      </w:r>
      <w:r w:rsidR="00D76EF9" w:rsidRPr="00C56310">
        <w:rPr>
          <w:rFonts w:ascii="Arial" w:hAnsi="Arial" w:cs="Arial"/>
          <w:sz w:val="22"/>
          <w:szCs w:val="22"/>
        </w:rPr>
        <w:t xml:space="preserve">these </w:t>
      </w:r>
      <w:r w:rsidRPr="00C56310">
        <w:rPr>
          <w:rFonts w:ascii="Arial" w:hAnsi="Arial" w:cs="Arial"/>
          <w:sz w:val="22"/>
          <w:szCs w:val="22"/>
        </w:rPr>
        <w:t>cop</w:t>
      </w:r>
      <w:r w:rsidR="003933F7" w:rsidRPr="00C56310">
        <w:rPr>
          <w:rFonts w:ascii="Arial" w:hAnsi="Arial" w:cs="Arial"/>
          <w:sz w:val="22"/>
          <w:szCs w:val="22"/>
        </w:rPr>
        <w:t>ies</w:t>
      </w:r>
      <w:r w:rsidR="00D76EF9" w:rsidRPr="00C56310">
        <w:rPr>
          <w:rFonts w:ascii="Arial" w:hAnsi="Arial" w:cs="Arial"/>
          <w:sz w:val="22"/>
          <w:szCs w:val="22"/>
        </w:rPr>
        <w:t xml:space="preserve"> of the permit</w:t>
      </w:r>
      <w:r w:rsidRPr="00C56310">
        <w:rPr>
          <w:rFonts w:ascii="Arial" w:hAnsi="Arial" w:cs="Arial"/>
          <w:sz w:val="22"/>
          <w:szCs w:val="22"/>
        </w:rPr>
        <w:t xml:space="preserve"> and the magazine rules are posted in the magazines.  When the permit </w:t>
      </w:r>
      <w:r w:rsidR="00F902A7" w:rsidRPr="00C56310">
        <w:rPr>
          <w:rFonts w:ascii="Arial" w:hAnsi="Arial" w:cs="Arial"/>
          <w:sz w:val="22"/>
          <w:szCs w:val="22"/>
        </w:rPr>
        <w:t>is</w:t>
      </w:r>
      <w:r w:rsidRPr="00C56310">
        <w:rPr>
          <w:rFonts w:ascii="Arial" w:hAnsi="Arial" w:cs="Arial"/>
          <w:sz w:val="22"/>
          <w:szCs w:val="22"/>
        </w:rPr>
        <w:t xml:space="preserve"> no longer required, if the site conditions under which the permit was issued are no longer valid or upon closure of mining operations, </w:t>
      </w:r>
      <w:r w:rsidRPr="00C56310">
        <w:rPr>
          <w:rFonts w:ascii="Arial" w:hAnsi="Arial" w:cs="Arial"/>
          <w:b/>
          <w:sz w:val="22"/>
          <w:szCs w:val="22"/>
        </w:rPr>
        <w:t xml:space="preserve">please return </w:t>
      </w:r>
      <w:r w:rsidR="00BA3E8C" w:rsidRPr="00C56310">
        <w:rPr>
          <w:rFonts w:ascii="Arial" w:hAnsi="Arial" w:cs="Arial"/>
          <w:b/>
          <w:sz w:val="22"/>
          <w:szCs w:val="22"/>
        </w:rPr>
        <w:t xml:space="preserve">the </w:t>
      </w:r>
      <w:r w:rsidRPr="00C56310">
        <w:rPr>
          <w:rFonts w:ascii="Arial" w:hAnsi="Arial" w:cs="Arial"/>
          <w:b/>
          <w:sz w:val="22"/>
          <w:szCs w:val="22"/>
        </w:rPr>
        <w:t>permit to this office for cancellation.</w:t>
      </w:r>
      <w:r w:rsidR="00BA3E8C" w:rsidRPr="00C56310">
        <w:rPr>
          <w:rFonts w:ascii="Arial" w:hAnsi="Arial" w:cs="Arial"/>
          <w:b/>
          <w:sz w:val="22"/>
          <w:szCs w:val="22"/>
        </w:rPr>
        <w:t xml:space="preserve"> </w:t>
      </w:r>
    </w:p>
    <w:p w14:paraId="39238DCF" w14:textId="77777777" w:rsidR="00CD7288" w:rsidRPr="00C56310" w:rsidRDefault="00CD7288" w:rsidP="00BE5305">
      <w:pPr>
        <w:jc w:val="both"/>
        <w:rPr>
          <w:rFonts w:ascii="Arial" w:hAnsi="Arial" w:cs="Arial"/>
          <w:sz w:val="22"/>
          <w:szCs w:val="22"/>
        </w:rPr>
      </w:pPr>
    </w:p>
    <w:p w14:paraId="24040E73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Thank you.</w:t>
      </w:r>
    </w:p>
    <w:p w14:paraId="4AAB19DC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210BDCB9" w14:textId="710A7A64" w:rsidR="008C6A95" w:rsidRPr="00C56310" w:rsidRDefault="00F37FEF" w:rsidP="00BE5305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Sincerely</w:t>
      </w:r>
      <w:r w:rsidR="008C6A95" w:rsidRPr="00C56310">
        <w:rPr>
          <w:rFonts w:ascii="Arial" w:hAnsi="Arial" w:cs="Arial"/>
          <w:sz w:val="22"/>
          <w:szCs w:val="22"/>
        </w:rPr>
        <w:t>,</w:t>
      </w:r>
    </w:p>
    <w:p w14:paraId="5F1F69D7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532C45A1" w14:textId="0EC44486" w:rsidR="008C6A95" w:rsidRPr="00C56310" w:rsidRDefault="005A15F4" w:rsidP="00BE5305">
      <w:pPr>
        <w:rPr>
          <w:rFonts w:ascii="Arial" w:hAnsi="Arial" w:cs="Arial"/>
          <w:sz w:val="22"/>
          <w:szCs w:val="22"/>
          <w:lang w:val="en-US"/>
        </w:rPr>
      </w:pPr>
      <w:r w:rsidRPr="00C56310">
        <w:rPr>
          <w:rFonts w:ascii="Arial" w:hAnsi="Arial" w:cs="Arial"/>
          <w:sz w:val="22"/>
          <w:szCs w:val="22"/>
          <w:lang w:val="en-US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  <w:lang w:val="en-US"/>
        </w:rPr>
        <w:t>d.images</w:t>
      </w:r>
      <w:proofErr w:type="gramEnd"/>
      <w:r w:rsidRPr="00C56310">
        <w:rPr>
          <w:rFonts w:ascii="Arial" w:hAnsi="Arial" w:cs="Arial"/>
          <w:sz w:val="22"/>
          <w:szCs w:val="22"/>
          <w:lang w:val="en-US"/>
        </w:rPr>
        <w:t>.issuing_inspector_signature</w:t>
      </w:r>
      <w:proofErr w:type="spellEnd"/>
      <w:r w:rsidRPr="00C56310">
        <w:rPr>
          <w:rFonts w:ascii="Arial" w:hAnsi="Arial" w:cs="Arial"/>
          <w:sz w:val="22"/>
          <w:szCs w:val="22"/>
          <w:lang w:val="en-US"/>
        </w:rPr>
        <w:t>}</w:t>
      </w:r>
    </w:p>
    <w:p w14:paraId="64781A3C" w14:textId="77777777" w:rsidR="008C6A95" w:rsidRPr="00C56310" w:rsidRDefault="008C6A95" w:rsidP="00BE5305">
      <w:pPr>
        <w:jc w:val="both"/>
        <w:rPr>
          <w:rFonts w:ascii="Arial" w:hAnsi="Arial" w:cs="Arial"/>
          <w:sz w:val="22"/>
          <w:szCs w:val="22"/>
        </w:rPr>
      </w:pPr>
    </w:p>
    <w:p w14:paraId="6E936D73" w14:textId="5232CEEF" w:rsidR="008C6A95" w:rsidRPr="00C56310" w:rsidRDefault="005A15F4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C56310">
        <w:rPr>
          <w:rFonts w:ascii="Arial" w:hAnsi="Arial" w:cs="Arial"/>
          <w:sz w:val="22"/>
          <w:szCs w:val="22"/>
        </w:rPr>
        <w:t>d.issuing</w:t>
      </w:r>
      <w:proofErr w:type="gramEnd"/>
      <w:r w:rsidRPr="00C56310">
        <w:rPr>
          <w:rFonts w:ascii="Arial" w:hAnsi="Arial" w:cs="Arial"/>
          <w:sz w:val="22"/>
          <w:szCs w:val="22"/>
        </w:rPr>
        <w:t>_inspector_name</w:t>
      </w:r>
      <w:proofErr w:type="spellEnd"/>
      <w:r w:rsidRPr="00C56310">
        <w:rPr>
          <w:rFonts w:ascii="Arial" w:hAnsi="Arial" w:cs="Arial"/>
          <w:sz w:val="22"/>
          <w:szCs w:val="22"/>
        </w:rPr>
        <w:t>}</w:t>
      </w:r>
    </w:p>
    <w:p w14:paraId="0E6BC4B6" w14:textId="28AE593C" w:rsidR="00A708B9" w:rsidRPr="00C56310" w:rsidRDefault="00A708B9" w:rsidP="00BE5305">
      <w:pPr>
        <w:jc w:val="both"/>
        <w:rPr>
          <w:rFonts w:ascii="Arial" w:hAnsi="Arial" w:cs="Arial"/>
          <w:sz w:val="22"/>
          <w:szCs w:val="22"/>
        </w:rPr>
      </w:pPr>
      <w:r w:rsidRPr="00C56310">
        <w:rPr>
          <w:rFonts w:ascii="Arial" w:hAnsi="Arial" w:cs="Arial"/>
          <w:sz w:val="22"/>
          <w:szCs w:val="22"/>
        </w:rPr>
        <w:t>Inspector of Mines, Health &amp; Safety</w:t>
      </w:r>
    </w:p>
    <w:sectPr w:rsidR="00A708B9" w:rsidRPr="00C56310" w:rsidSect="000B7B7D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1440" w:right="1077" w:bottom="1440" w:left="1077" w:header="635" w:footer="187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8245D" w14:textId="77777777" w:rsidR="00276032" w:rsidRDefault="00276032">
      <w:r>
        <w:separator/>
      </w:r>
    </w:p>
  </w:endnote>
  <w:endnote w:type="continuationSeparator" w:id="0">
    <w:p w14:paraId="21AE46C2" w14:textId="77777777" w:rsidR="00276032" w:rsidRDefault="0027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A65E" w14:textId="77777777" w:rsidR="00B92C28" w:rsidRDefault="00B92C28" w:rsidP="00B92C28">
    <w:pPr>
      <w:ind w:left="180" w:right="-288" w:hanging="270"/>
      <w:textAlignment w:val="auto"/>
      <w:rPr>
        <w:rFonts w:ascii="Arial" w:eastAsia="Calibri" w:hAnsi="Arial" w:cs="Arial"/>
        <w:sz w:val="22"/>
        <w:szCs w:val="22"/>
        <w:u w:val="single"/>
        <w:lang w:val="en-CA"/>
      </w:rPr>
    </w:pP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  <w:r>
      <w:rPr>
        <w:rFonts w:ascii="Arial" w:eastAsia="Calibri" w:hAnsi="Arial" w:cs="Arial"/>
        <w:sz w:val="22"/>
        <w:szCs w:val="22"/>
        <w:u w:val="single"/>
        <w:lang w:val="en-CA"/>
      </w:rPr>
      <w:tab/>
    </w:r>
  </w:p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8"/>
      <w:gridCol w:w="3452"/>
      <w:gridCol w:w="3276"/>
    </w:tblGrid>
    <w:tr w:rsidR="00B92C28" w14:paraId="5C9B63EF" w14:textId="77777777" w:rsidTr="00B037AD">
      <w:tc>
        <w:tcPr>
          <w:tcW w:w="3356" w:type="dxa"/>
          <w:shd w:val="clear" w:color="auto" w:fill="auto"/>
        </w:tcPr>
        <w:p w14:paraId="6DD50D48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Ministry of Energy, Mines</w:t>
          </w:r>
        </w:p>
        <w:p w14:paraId="216B78A5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93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and Low Carbon Innovation</w:t>
          </w:r>
        </w:p>
        <w:p w14:paraId="3300249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93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ascii="Arial" w:hAnsi="Arial" w:cs="Arial"/>
              <w:bCs/>
              <w:sz w:val="18"/>
              <w:szCs w:val="18"/>
            </w:rPr>
            <w:t>Mines, Competitiveness and Authorizations Division</w:t>
          </w:r>
        </w:p>
      </w:tc>
      <w:tc>
        <w:tcPr>
          <w:tcW w:w="3450" w:type="dxa"/>
          <w:shd w:val="clear" w:color="auto" w:fill="auto"/>
        </w:tcPr>
        <w:p w14:paraId="278875BF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Contact:</w:t>
          </w:r>
        </w:p>
        <w:p w14:paraId="3919DF67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27" w:right="-5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Phone: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d.rc_office_phone_number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  <w:p w14:paraId="309C430B" w14:textId="77777777" w:rsidR="00B92C28" w:rsidRDefault="00B92C28" w:rsidP="00B92C28">
          <w:pPr>
            <w:widowControl w:val="0"/>
            <w:tabs>
              <w:tab w:val="center" w:pos="4320"/>
              <w:tab w:val="right" w:pos="8640"/>
            </w:tabs>
            <w:ind w:left="27" w:right="-169"/>
            <w:rPr>
              <w:rFonts w:ascii="Arial" w:eastAsia="Calibri" w:hAnsi="Arial" w:cs="Arial"/>
              <w:sz w:val="22"/>
              <w:szCs w:val="22"/>
              <w:lang w:val="en-CA"/>
            </w:rPr>
          </w:pPr>
          <w:r>
            <w:rPr>
              <w:rFonts w:ascii="Arial" w:hAnsi="Arial" w:cs="Arial"/>
              <w:sz w:val="18"/>
              <w:szCs w:val="18"/>
            </w:rPr>
            <w:t>Email: {</w:t>
          </w:r>
          <w:proofErr w:type="spellStart"/>
          <w:r>
            <w:rPr>
              <w:rFonts w:ascii="Arial" w:hAnsi="Arial" w:cs="Arial"/>
              <w:sz w:val="18"/>
              <w:szCs w:val="18"/>
            </w:rPr>
            <w:t>d.rc_office_email</w:t>
          </w:r>
          <w:proofErr w:type="spellEnd"/>
          <w:r>
            <w:rPr>
              <w:rFonts w:ascii="Arial" w:hAnsi="Arial" w:cs="Arial"/>
              <w:sz w:val="18"/>
              <w:szCs w:val="18"/>
            </w:rPr>
            <w:t>}</w:t>
          </w:r>
        </w:p>
      </w:tc>
      <w:tc>
        <w:tcPr>
          <w:tcW w:w="3274" w:type="dxa"/>
          <w:shd w:val="clear" w:color="auto" w:fill="auto"/>
        </w:tcPr>
        <w:p w14:paraId="75C4C18D" w14:textId="77777777" w:rsidR="00B92C28" w:rsidRDefault="00B92C28" w:rsidP="00B92C28">
          <w:pPr>
            <w:widowControl w:val="0"/>
            <w:tabs>
              <w:tab w:val="left" w:pos="720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Mailing Address:</w:t>
          </w:r>
        </w:p>
        <w:p w14:paraId="18424625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{d.rc_office_mailing_address_line_1}</w:t>
          </w:r>
        </w:p>
        <w:p w14:paraId="4189C019" w14:textId="77777777" w:rsidR="00B92C28" w:rsidRDefault="00B92C28" w:rsidP="00B92C28">
          <w:pPr>
            <w:widowControl w:val="0"/>
            <w:tabs>
              <w:tab w:val="left" w:pos="876"/>
              <w:tab w:val="center" w:pos="4320"/>
              <w:tab w:val="right" w:pos="8640"/>
            </w:tabs>
            <w:ind w:left="-533" w:right="-169" w:firstLine="425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{d.rc_office_mailing_address_line_2}</w:t>
          </w:r>
          <w:bookmarkStart w:id="0" w:name="_Hlk37327873"/>
          <w:bookmarkEnd w:id="0"/>
        </w:p>
      </w:tc>
    </w:tr>
  </w:tbl>
  <w:p w14:paraId="73F0FF8B" w14:textId="77777777" w:rsidR="00D25AC9" w:rsidRDefault="00D25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62310" w14:textId="77777777" w:rsidR="00276032" w:rsidRDefault="00276032">
      <w:r>
        <w:separator/>
      </w:r>
    </w:p>
  </w:footnote>
  <w:footnote w:type="continuationSeparator" w:id="0">
    <w:p w14:paraId="24BD09AF" w14:textId="77777777" w:rsidR="00276032" w:rsidRDefault="00276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59D12" w14:textId="3F5F00D3" w:rsidR="00D25AC9" w:rsidRDefault="00276032">
    <w:pPr>
      <w:pStyle w:val="Header"/>
    </w:pPr>
    <w:r>
      <w:rPr>
        <w:noProof/>
      </w:rPr>
      <w:pict w14:anchorId="14C407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9" o:spid="_x0000_s2050" type="#_x0000_t136" style="position:absolute;margin-left:0;margin-top:0;width:681.95pt;height:2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B859" w14:textId="4AF48C26" w:rsidR="00F2421A" w:rsidRPr="003B71B7" w:rsidRDefault="00276032" w:rsidP="00F2421A">
    <w:pPr>
      <w:pStyle w:val="Header"/>
      <w:rPr>
        <w:rFonts w:ascii="Arial" w:hAnsi="Arial" w:cs="Arial"/>
        <w:noProof/>
      </w:rPr>
    </w:pPr>
    <w:r>
      <w:rPr>
        <w:noProof/>
      </w:rPr>
      <w:pict w14:anchorId="57E36D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20" o:spid="_x0000_s2051" type="#_x0000_t136" style="position:absolute;margin-left:0;margin-top:0;width:681.95pt;height:2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  <w:r w:rsidR="00F2421A">
      <w:rPr>
        <w:rFonts w:ascii="Arial" w:hAnsi="Arial" w:cs="Arial"/>
        <w:noProof/>
      </w:rPr>
      <w:drawing>
        <wp:inline distT="0" distB="0" distL="0" distR="0" wp14:anchorId="73A6CF25" wp14:editId="7EC782FC">
          <wp:extent cx="2743200" cy="9969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D59A41E" w14:textId="77777777" w:rsidR="00F2421A" w:rsidRDefault="00F242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15B5" w14:textId="4225E75E" w:rsidR="00D25AC9" w:rsidRDefault="00276032">
    <w:pPr>
      <w:pStyle w:val="Header"/>
    </w:pPr>
    <w:r>
      <w:rPr>
        <w:noProof/>
      </w:rPr>
      <w:pict w14:anchorId="2A455DA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7003718" o:spid="_x0000_s2049" type="#_x0000_t136" style="position:absolute;margin-left:0;margin-top:0;width:681.95pt;height:2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{d.is_draft:ifEQ(true):show( DRAFT ):elseShow( )}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3F39"/>
    <w:rsid w:val="00001B5D"/>
    <w:rsid w:val="00077256"/>
    <w:rsid w:val="000B7B7D"/>
    <w:rsid w:val="00175F5E"/>
    <w:rsid w:val="001C2ADE"/>
    <w:rsid w:val="00230F61"/>
    <w:rsid w:val="00252F0C"/>
    <w:rsid w:val="00276032"/>
    <w:rsid w:val="002966A0"/>
    <w:rsid w:val="00305D6E"/>
    <w:rsid w:val="003933F7"/>
    <w:rsid w:val="004145B3"/>
    <w:rsid w:val="00483DE5"/>
    <w:rsid w:val="004840DA"/>
    <w:rsid w:val="004B31DF"/>
    <w:rsid w:val="004C53A8"/>
    <w:rsid w:val="00533C70"/>
    <w:rsid w:val="00571C55"/>
    <w:rsid w:val="00577B29"/>
    <w:rsid w:val="00595970"/>
    <w:rsid w:val="005A15F4"/>
    <w:rsid w:val="006835F6"/>
    <w:rsid w:val="006C3F39"/>
    <w:rsid w:val="00776429"/>
    <w:rsid w:val="00860D0E"/>
    <w:rsid w:val="008C6A95"/>
    <w:rsid w:val="0094170A"/>
    <w:rsid w:val="009708F9"/>
    <w:rsid w:val="009B2B1F"/>
    <w:rsid w:val="009B5322"/>
    <w:rsid w:val="009C556D"/>
    <w:rsid w:val="00A156FE"/>
    <w:rsid w:val="00A708B9"/>
    <w:rsid w:val="00A84BEE"/>
    <w:rsid w:val="00AB300E"/>
    <w:rsid w:val="00B40E93"/>
    <w:rsid w:val="00B57216"/>
    <w:rsid w:val="00B92C28"/>
    <w:rsid w:val="00B93B49"/>
    <w:rsid w:val="00BA3E8C"/>
    <w:rsid w:val="00BE5305"/>
    <w:rsid w:val="00C56310"/>
    <w:rsid w:val="00CC5987"/>
    <w:rsid w:val="00CD7288"/>
    <w:rsid w:val="00D0445A"/>
    <w:rsid w:val="00D11964"/>
    <w:rsid w:val="00D14D59"/>
    <w:rsid w:val="00D25AC9"/>
    <w:rsid w:val="00D570C2"/>
    <w:rsid w:val="00D6648A"/>
    <w:rsid w:val="00D75C95"/>
    <w:rsid w:val="00D76EF9"/>
    <w:rsid w:val="00DB4988"/>
    <w:rsid w:val="00DE0A57"/>
    <w:rsid w:val="00E217D1"/>
    <w:rsid w:val="00E25CA7"/>
    <w:rsid w:val="00E618A1"/>
    <w:rsid w:val="00EB15A1"/>
    <w:rsid w:val="00F07E23"/>
    <w:rsid w:val="00F15D74"/>
    <w:rsid w:val="00F2421A"/>
    <w:rsid w:val="00F37FEF"/>
    <w:rsid w:val="00F45AEF"/>
    <w:rsid w:val="00F902A7"/>
    <w:rsid w:val="00FE0DD3"/>
    <w:rsid w:val="00FE3348"/>
    <w:rsid w:val="00FF340C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57B3502"/>
  <w15:docId w15:val="{7C6D4D47-2ED7-419A-AAEB-4940DED5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F15D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15D74"/>
    <w:rPr>
      <w:rFonts w:ascii="Tahoma" w:hAnsi="Tahoma" w:cs="Tahoma"/>
      <w:sz w:val="16"/>
      <w:szCs w:val="16"/>
      <w:lang w:val="en-GB" w:eastAsia="en-US"/>
    </w:rPr>
  </w:style>
  <w:style w:type="paragraph" w:styleId="EnvelopeAddress">
    <w:name w:val="envelope address"/>
    <w:basedOn w:val="Normal"/>
    <w:rsid w:val="00F15D74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rsid w:val="00F15D74"/>
    <w:pPr>
      <w:overflowPunct/>
      <w:autoSpaceDE/>
      <w:autoSpaceDN/>
      <w:adjustRightInd/>
      <w:textAlignment w:val="auto"/>
    </w:pPr>
    <w:rPr>
      <w:rFonts w:ascii="Cambria" w:hAnsi="Cambria"/>
      <w:sz w:val="20"/>
    </w:rPr>
  </w:style>
  <w:style w:type="character" w:customStyle="1" w:styleId="HeaderChar">
    <w:name w:val="Header Char"/>
    <w:link w:val="Header"/>
    <w:qFormat/>
    <w:rsid w:val="00F2421A"/>
    <w:rPr>
      <w:rFonts w:ascii="Courier" w:hAnsi="Courier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B92C28"/>
    <w:rPr>
      <w:rFonts w:ascii="Courier" w:hAnsi="Courier"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ines%20Operations\Cranbrook\Health%20and%20Safety\Explosive%20Use%20Storage\Letters%20&amp;%20Memos\Company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Letter.dotx</Template>
  <TotalTime>74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Explosives Storage and Use Permit Enclosed Letter</vt:lpstr>
    </vt:vector>
  </TitlesOfParts>
  <Company>Government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Explosives Storage and Use Permit Enclosed Letter</dc:title>
  <dc:creator>Jewsbury, Jerrold MEM:EX</dc:creator>
  <cp:lastModifiedBy>Luke Mitchell</cp:lastModifiedBy>
  <cp:revision>25</cp:revision>
  <cp:lastPrinted>2019-01-14T22:09:00Z</cp:lastPrinted>
  <dcterms:created xsi:type="dcterms:W3CDTF">2019-01-14T22:02:00Z</dcterms:created>
  <dcterms:modified xsi:type="dcterms:W3CDTF">2021-07-08T15:57:00Z</dcterms:modified>
</cp:coreProperties>
</file>